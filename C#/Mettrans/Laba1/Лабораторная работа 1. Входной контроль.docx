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889" w:rsidRPr="002B1DFA" w:rsidRDefault="00A33889" w:rsidP="000E35D2">
      <w:pPr>
        <w:outlineLvl w:val="0"/>
        <w:rPr>
          <w:rFonts w:ascii="Arial" w:hAnsi="Arial" w:cs="Arial"/>
          <w:b/>
          <w:bCs/>
        </w:rPr>
      </w:pPr>
      <w:r w:rsidRPr="002B1DFA">
        <w:rPr>
          <w:rFonts w:ascii="Arial" w:hAnsi="Arial" w:cs="Arial"/>
          <w:b/>
          <w:bCs/>
        </w:rPr>
        <w:t>Лабораторная работа 1. Входной контроль.</w:t>
      </w:r>
    </w:p>
    <w:p w:rsidR="00A33889" w:rsidRDefault="00A33889" w:rsidP="000E35D2">
      <w:pPr>
        <w:outlineLvl w:val="0"/>
        <w:rPr>
          <w:rFonts w:ascii="Arial" w:hAnsi="Arial" w:cs="Arial"/>
        </w:rPr>
      </w:pPr>
    </w:p>
    <w:p w:rsidR="00A33889" w:rsidRDefault="00A33889" w:rsidP="000E35D2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Задача 1</w:t>
      </w:r>
    </w:p>
    <w:p w:rsidR="00A33889" w:rsidRPr="000E35D2" w:rsidRDefault="00A33889" w:rsidP="000E35D2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Найти сумму чисел кратных семи от нуля до тысячи</w:t>
      </w:r>
    </w:p>
    <w:p w:rsidR="00A33889" w:rsidRDefault="00A33889" w:rsidP="002B1DFA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Задача 2</w:t>
      </w:r>
    </w:p>
    <w:p w:rsidR="00A33889" w:rsidRDefault="00A33889" w:rsidP="000E35D2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Даны координаты точек вершин треугольника и координаты точки. Выяснить лежит ли точка внутри треугольника.</w:t>
      </w:r>
    </w:p>
    <w:p w:rsidR="00A33889" w:rsidRDefault="00A33889" w:rsidP="000E35D2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Задача 3</w:t>
      </w:r>
    </w:p>
    <w:p w:rsidR="00A33889" w:rsidRDefault="00A33889" w:rsidP="000E35D2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Дан список студентов. В строке может содержаться номер по списку с точкой или без, ФИО или название группы.</w:t>
      </w:r>
    </w:p>
    <w:p w:rsidR="00A33889" w:rsidRDefault="00A33889" w:rsidP="000E35D2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Найти максимально число «тезок», т.е. студентов у которых совпадают имена и/или отчества.</w:t>
      </w:r>
      <w:bookmarkStart w:id="0" w:name="_GoBack"/>
      <w:bookmarkEnd w:id="0"/>
    </w:p>
    <w:sectPr w:rsidR="00A33889" w:rsidSect="00677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35D2"/>
    <w:rsid w:val="00020B6A"/>
    <w:rsid w:val="000D531C"/>
    <w:rsid w:val="000E35D2"/>
    <w:rsid w:val="002B1DFA"/>
    <w:rsid w:val="00545AD4"/>
    <w:rsid w:val="005E3C7A"/>
    <w:rsid w:val="00677B63"/>
    <w:rsid w:val="006B18A1"/>
    <w:rsid w:val="007356F5"/>
    <w:rsid w:val="00A33889"/>
    <w:rsid w:val="00BE142A"/>
    <w:rsid w:val="00C95CA3"/>
    <w:rsid w:val="00CB4BBA"/>
    <w:rsid w:val="00CC2358"/>
    <w:rsid w:val="00CF1358"/>
    <w:rsid w:val="00FD4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8A1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rsid w:val="000E3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0E35D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E35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0E3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E35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32</TotalTime>
  <Pages>1</Pages>
  <Words>63</Words>
  <Characters>360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Мордовской Сергей Денисович</cp:lastModifiedBy>
  <cp:revision>5</cp:revision>
  <dcterms:created xsi:type="dcterms:W3CDTF">2017-02-02T01:13:00Z</dcterms:created>
  <dcterms:modified xsi:type="dcterms:W3CDTF">2020-09-08T11:07:00Z</dcterms:modified>
</cp:coreProperties>
</file>